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08C7" w14:textId="77777777" w:rsidR="00A3118B" w:rsidRDefault="005D57F3">
      <w:pPr>
        <w:pStyle w:val="Heading1"/>
        <w:rPr>
          <w:lang w:eastAsia="ko-KR"/>
        </w:rPr>
      </w:pPr>
      <w:proofErr w:type="spellStart"/>
      <w:r>
        <w:rPr>
          <w:rFonts w:hint="eastAsia"/>
          <w:lang w:eastAsia="ko-KR"/>
        </w:rPr>
        <w:t>암호화폐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해시함수</w:t>
      </w:r>
      <w:proofErr w:type="spellEnd"/>
    </w:p>
    <w:p w14:paraId="4E3C91E2" w14:textId="77777777" w:rsidR="00A3118B" w:rsidRDefault="005D57F3">
      <w:pPr>
        <w:pStyle w:val="ListBullet"/>
      </w:pP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( </w:t>
      </w:r>
      <w:r>
        <w:rPr>
          <w:lang w:eastAsia="ko-KR"/>
        </w:rPr>
        <w:t>Mapping)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</w:p>
    <w:p w14:paraId="04B571E8" w14:textId="77777777" w:rsidR="005D57F3" w:rsidRDefault="005D57F3">
      <w:pPr>
        <w:pStyle w:val="ListBullet"/>
      </w:pPr>
      <w:r>
        <w:rPr>
          <w:lang w:eastAsia="ko-KR"/>
        </w:rPr>
        <w:t>ex: A -&gt; B 50 BTC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r w:rsidR="00443CBC">
        <w:rPr>
          <w:rFonts w:hint="eastAsia"/>
          <w:lang w:eastAsia="ko-KR"/>
        </w:rPr>
        <w:t>후</w:t>
      </w:r>
      <w:proofErr w:type="spellEnd"/>
      <w:r w:rsidR="00443CB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93foiwejfowiejf323</w:t>
      </w:r>
    </w:p>
    <w:p w14:paraId="3FDF8CD9" w14:textId="77777777" w:rsidR="005C485A" w:rsidRDefault="005C485A">
      <w:pPr>
        <w:pStyle w:val="ListBullet"/>
      </w:pPr>
      <w:proofErr w:type="spellStart"/>
      <w:r>
        <w:rPr>
          <w:rFonts w:hint="eastAsia"/>
          <w:lang w:eastAsia="ko-KR"/>
        </w:rPr>
        <w:t>클로드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새넌</w:t>
      </w:r>
      <w:proofErr w:type="spellEnd"/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수학자</w:t>
      </w:r>
      <w:r>
        <w:rPr>
          <w:rFonts w:hint="eastAsia"/>
          <w:lang w:eastAsia="ko-KR"/>
        </w:rPr>
        <w:t>)</w:t>
      </w:r>
    </w:p>
    <w:p w14:paraId="7E2B4A2E" w14:textId="77777777" w:rsidR="006B1D89" w:rsidRDefault="006B1D89">
      <w:pPr>
        <w:pStyle w:val="ListBullet"/>
      </w:pP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눈사태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14:paraId="5DC9AF62" w14:textId="55FCEAF2" w:rsidR="00A3118B" w:rsidRDefault="000835B7" w:rsidP="000835B7">
      <w:pPr>
        <w:pStyle w:val="Heading2"/>
        <w:pBdr>
          <w:bottom w:val="single" w:sz="6" w:space="1" w:color="auto"/>
        </w:pBd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</w:t>
      </w:r>
      <w:r>
        <w:rPr>
          <w:rFonts w:hint="eastAsia"/>
          <w:lang w:eastAsia="ko-KR"/>
        </w:rPr>
        <w:t xml:space="preserve">: </w:t>
      </w:r>
      <w:hyperlink r:id="rId7" w:history="1">
        <w:r w:rsidRPr="002C35AF">
          <w:rPr>
            <w:rStyle w:val="Hyperlink"/>
          </w:rPr>
          <w:t>https://www.youtube.com/watch?v=7W_s776Ir1E</w:t>
        </w:r>
      </w:hyperlink>
    </w:p>
    <w:p w14:paraId="6C2638A5" w14:textId="77777777" w:rsidR="0014288A" w:rsidRDefault="0014288A" w:rsidP="000835B7"/>
    <w:p w14:paraId="78E29C99" w14:textId="49D6C591" w:rsidR="0014288A" w:rsidRDefault="0014288A" w:rsidP="000835B7">
      <w:pPr>
        <w:rPr>
          <w:rFonts w:hint="eastAsia"/>
          <w:lang w:eastAsia="ko-KR"/>
        </w:rPr>
      </w:pPr>
      <w:r>
        <w:rPr>
          <w:lang w:eastAsia="ko-KR"/>
        </w:rPr>
        <w:t xml:space="preserve">AWS – CloudFront3 </w:t>
      </w:r>
      <w:proofErr w:type="spellStart"/>
      <w:r>
        <w:rPr>
          <w:rFonts w:hint="eastAsia"/>
          <w:lang w:eastAsia="ko-KR"/>
        </w:rPr>
        <w:t>클라우드프론트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F662B82" w14:textId="77777777" w:rsidR="0014288A" w:rsidRDefault="0014288A" w:rsidP="000835B7">
      <w:pPr>
        <w:rPr>
          <w:rFonts w:hint="eastAsia"/>
          <w:lang w:eastAsia="ko-KR"/>
        </w:rPr>
      </w:pPr>
    </w:p>
    <w:p w14:paraId="1DA00048" w14:textId="0F57FEA5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User -&gt; cloud front -&gt; web server</w:t>
      </w:r>
    </w:p>
    <w:p w14:paraId="062688BA" w14:textId="6F80BAB2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 xml:space="preserve">Web server -&gt; </w:t>
      </w:r>
      <w:proofErr w:type="spellStart"/>
      <w:r w:rsidRPr="0014288A">
        <w:rPr>
          <w:b/>
          <w:lang w:eastAsia="ko-KR"/>
        </w:rPr>
        <w:t>cloudfront</w:t>
      </w:r>
      <w:proofErr w:type="spellEnd"/>
      <w:r w:rsidRPr="0014288A">
        <w:rPr>
          <w:b/>
          <w:lang w:eastAsia="ko-KR"/>
        </w:rPr>
        <w:t xml:space="preserve"> -&gt; user</w:t>
      </w:r>
    </w:p>
    <w:p w14:paraId="52D27935" w14:textId="075CEE36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r w:rsidRPr="0014288A">
        <w:rPr>
          <w:b/>
          <w:lang w:eastAsia="ko-KR"/>
        </w:rPr>
        <w:t>User -&gt; cloud front</w:t>
      </w:r>
    </w:p>
    <w:p w14:paraId="76C53A5D" w14:textId="633D4DF9" w:rsidR="0014288A" w:rsidRPr="0014288A" w:rsidRDefault="0014288A" w:rsidP="0014288A">
      <w:pPr>
        <w:pStyle w:val="ListParagraph"/>
        <w:numPr>
          <w:ilvl w:val="0"/>
          <w:numId w:val="5"/>
        </w:numPr>
        <w:rPr>
          <w:b/>
          <w:lang w:eastAsia="ko-KR"/>
        </w:rPr>
      </w:pPr>
      <w:proofErr w:type="spellStart"/>
      <w:r w:rsidRPr="0014288A">
        <w:rPr>
          <w:b/>
          <w:lang w:eastAsia="ko-KR"/>
        </w:rPr>
        <w:t>Cloudfront</w:t>
      </w:r>
      <w:proofErr w:type="spellEnd"/>
      <w:r w:rsidRPr="0014288A">
        <w:rPr>
          <w:b/>
          <w:lang w:eastAsia="ko-KR"/>
        </w:rPr>
        <w:t xml:space="preserve"> -&gt; user</w:t>
      </w:r>
      <w:bookmarkStart w:id="0" w:name="_GoBack"/>
      <w:bookmarkEnd w:id="0"/>
    </w:p>
    <w:p w14:paraId="7011502A" w14:textId="77777777" w:rsidR="0014288A" w:rsidRPr="0014288A" w:rsidRDefault="0014288A" w:rsidP="000835B7">
      <w:pPr>
        <w:rPr>
          <w:lang w:eastAsia="ko-KR"/>
        </w:rPr>
      </w:pPr>
    </w:p>
    <w:sectPr w:rsidR="0014288A" w:rsidRPr="0014288A">
      <w:footerReference w:type="default" r:id="rId8"/>
      <w:headerReference w:type="firs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444EC" w14:textId="77777777" w:rsidR="004C62EE" w:rsidRDefault="004C62EE">
      <w:r>
        <w:separator/>
      </w:r>
    </w:p>
    <w:p w14:paraId="7F14EF2B" w14:textId="77777777" w:rsidR="004C62EE" w:rsidRDefault="004C62EE"/>
  </w:endnote>
  <w:endnote w:type="continuationSeparator" w:id="0">
    <w:p w14:paraId="5E0DE531" w14:textId="77777777" w:rsidR="004C62EE" w:rsidRDefault="004C62EE">
      <w:r>
        <w:continuationSeparator/>
      </w:r>
    </w:p>
    <w:p w14:paraId="561E76F2" w14:textId="77777777" w:rsidR="004C62EE" w:rsidRDefault="004C62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60393" w14:textId="77777777" w:rsidR="00A3118B" w:rsidRDefault="005476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0B0A1" w14:textId="77777777" w:rsidR="004C62EE" w:rsidRDefault="004C62EE">
      <w:r>
        <w:separator/>
      </w:r>
    </w:p>
    <w:p w14:paraId="4914B940" w14:textId="77777777" w:rsidR="004C62EE" w:rsidRDefault="004C62EE"/>
  </w:footnote>
  <w:footnote w:type="continuationSeparator" w:id="0">
    <w:p w14:paraId="7AC39E70" w14:textId="77777777" w:rsidR="004C62EE" w:rsidRDefault="004C62EE">
      <w:r>
        <w:continuationSeparator/>
      </w:r>
    </w:p>
    <w:p w14:paraId="3DA23A6E" w14:textId="77777777" w:rsidR="004C62EE" w:rsidRDefault="004C62E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EE9C8" w14:textId="77777777" w:rsidR="006B1D89" w:rsidRDefault="006B1D89">
    <w:pPr>
      <w:pStyle w:val="Header"/>
      <w:rPr>
        <w:lang w:eastAsia="ko-KR"/>
      </w:rPr>
    </w:pPr>
    <w:r>
      <w:rPr>
        <w:rFonts w:hint="eastAsia"/>
        <w:lang w:eastAsia="ko-KR"/>
      </w:rPr>
      <w:t>01/01/2019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40F11"/>
    <w:multiLevelType w:val="hybridMultilevel"/>
    <w:tmpl w:val="796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F3"/>
    <w:rsid w:val="000835B7"/>
    <w:rsid w:val="0014288A"/>
    <w:rsid w:val="00443CBC"/>
    <w:rsid w:val="004C62EE"/>
    <w:rsid w:val="00530D62"/>
    <w:rsid w:val="00547653"/>
    <w:rsid w:val="005C485A"/>
    <w:rsid w:val="005D57F3"/>
    <w:rsid w:val="006B1D89"/>
    <w:rsid w:val="00A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1A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4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7W_s776Ir1E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oobi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Woobin</dc:creator>
  <cp:keywords/>
  <dc:description/>
  <cp:lastModifiedBy>Chung, Woobin</cp:lastModifiedBy>
  <cp:revision>3</cp:revision>
  <dcterms:created xsi:type="dcterms:W3CDTF">2019-01-02T02:54:00Z</dcterms:created>
  <dcterms:modified xsi:type="dcterms:W3CDTF">2019-01-07T04:24:00Z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